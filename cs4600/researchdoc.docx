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31" w:rsidRDefault="00AF102E">
      <w:r>
        <w:t xml:space="preserve">Eric </w:t>
      </w:r>
      <w:proofErr w:type="spellStart"/>
      <w:r>
        <w:t>Beilmann</w:t>
      </w:r>
      <w:proofErr w:type="spellEnd"/>
    </w:p>
    <w:p w:rsidR="00AF102E" w:rsidRDefault="00AF102E">
      <w:r>
        <w:t>25 Mar 2014</w:t>
      </w:r>
    </w:p>
    <w:p w:rsidR="00AF102E" w:rsidRDefault="00AF102E">
      <w:r>
        <w:t>CS</w:t>
      </w:r>
      <w:r w:rsidR="00900840">
        <w:t xml:space="preserve"> </w:t>
      </w:r>
      <w:r>
        <w:t>4600</w:t>
      </w:r>
    </w:p>
    <w:p w:rsidR="00900840" w:rsidRDefault="00900840"/>
    <w:p w:rsidR="00AF102E" w:rsidRDefault="00B71271" w:rsidP="00B71271">
      <w:r>
        <w:t>Research Document</w:t>
      </w:r>
    </w:p>
    <w:p w:rsidR="00B71271" w:rsidRDefault="00B71271" w:rsidP="00B71271">
      <w:pPr>
        <w:jc w:val="center"/>
      </w:pPr>
    </w:p>
    <w:p w:rsidR="00AF102E" w:rsidRDefault="00AF102E" w:rsidP="00AF102E">
      <w:pPr>
        <w:tabs>
          <w:tab w:val="left" w:pos="1065"/>
        </w:tabs>
      </w:pPr>
      <w:r>
        <w:t>Android Programming: The Big Nerd Ranch Guide</w:t>
      </w:r>
    </w:p>
    <w:p w:rsidR="00AF102E" w:rsidRDefault="00AF102E" w:rsidP="00B71271">
      <w:pPr>
        <w:tabs>
          <w:tab w:val="left" w:pos="1065"/>
        </w:tabs>
      </w:pPr>
      <w:r>
        <w:t>This book helped me a lot while starting out.</w:t>
      </w:r>
      <w:r w:rsidR="00465B06">
        <w:t xml:space="preserve"> I followed a long with a few of the early walkthroughs they have to build some </w:t>
      </w:r>
      <w:r w:rsidR="00B71271">
        <w:t xml:space="preserve">of my first apps. </w:t>
      </w:r>
      <w:r>
        <w:t xml:space="preserve">It </w:t>
      </w:r>
      <w:r w:rsidR="00B71271">
        <w:t xml:space="preserve">also </w:t>
      </w:r>
      <w:r>
        <w:t>really helped me get a handle on how views and layouts work.</w:t>
      </w:r>
    </w:p>
    <w:p w:rsidR="00B71271" w:rsidRDefault="00B71271" w:rsidP="00B71271">
      <w:pPr>
        <w:tabs>
          <w:tab w:val="left" w:pos="1065"/>
        </w:tabs>
      </w:pPr>
    </w:p>
    <w:p w:rsidR="00465B06" w:rsidRDefault="00465B06">
      <w:r>
        <w:t>Android Developers Site</w:t>
      </w:r>
    </w:p>
    <w:p w:rsidR="00465B06" w:rsidRDefault="00465B06">
      <w:r>
        <w:t xml:space="preserve">This was a great resource. It helped me while I was getting started with some </w:t>
      </w:r>
      <w:proofErr w:type="spellStart"/>
      <w:r>
        <w:t>openGL</w:t>
      </w:r>
      <w:proofErr w:type="spellEnd"/>
      <w:r>
        <w:t xml:space="preserve"> ES starter code. It showed me the built in classes and functions commonly used in android app development. A lot of the time it showed examples of code to solve specific problems.</w:t>
      </w:r>
    </w:p>
    <w:p w:rsidR="00465B06" w:rsidRDefault="00465B06">
      <w:hyperlink r:id="rId5" w:history="1">
        <w:r w:rsidRPr="007B471B">
          <w:rPr>
            <w:rStyle w:val="Hyperlink"/>
          </w:rPr>
          <w:t>http://developer.android.com/</w:t>
        </w:r>
      </w:hyperlink>
    </w:p>
    <w:p w:rsidR="00B71271" w:rsidRDefault="00B71271"/>
    <w:p w:rsidR="00AF102E" w:rsidRDefault="00AF102E">
      <w:r>
        <w:t>Stack overflow</w:t>
      </w:r>
    </w:p>
    <w:p w:rsidR="00AF102E" w:rsidRDefault="00AF102E">
      <w:r>
        <w:t>Since I had a lot of problems stack</w:t>
      </w:r>
      <w:r w:rsidR="008A6C8A">
        <w:t xml:space="preserve"> </w:t>
      </w:r>
      <w:r>
        <w:t>overflow</w:t>
      </w:r>
      <w:r w:rsidR="008A6C8A">
        <w:t xml:space="preserve"> was a big help. True it sometimes took a lot of searching or I had to use advice there and change it slightly. I don’t know if I can list all of the articles that have helped me since there were a lot of them. It also doesn’t help that I didn’t keep track. I will list some of the more important ones</w:t>
      </w:r>
      <w:r w:rsidR="00B71271">
        <w:t xml:space="preserve"> I used</w:t>
      </w:r>
      <w:r w:rsidR="008A6C8A">
        <w:t>.</w:t>
      </w:r>
    </w:p>
    <w:p w:rsidR="008A6C8A" w:rsidRDefault="008A6C8A">
      <w:hyperlink r:id="rId6" w:history="1">
        <w:r w:rsidRPr="007B471B">
          <w:rPr>
            <w:rStyle w:val="Hyperlink"/>
          </w:rPr>
          <w:t>http://stackoverflow.com/questions/20680838/android-dynamic-layout</w:t>
        </w:r>
      </w:hyperlink>
    </w:p>
    <w:p w:rsidR="00AF102E" w:rsidRDefault="008A6C8A">
      <w:hyperlink r:id="rId7" w:history="1">
        <w:r w:rsidRPr="007B471B">
          <w:rPr>
            <w:rStyle w:val="Hyperlink"/>
          </w:rPr>
          <w:t>http://stackoverflow.com/questions/4865244/android-using-findviewbyid-with-a-string-in-a-loop</w:t>
        </w:r>
      </w:hyperlink>
    </w:p>
    <w:p w:rsidR="00B71271" w:rsidRDefault="00B71271">
      <w:hyperlink r:id="rId8" w:history="1">
        <w:r w:rsidRPr="007B471B">
          <w:rPr>
            <w:rStyle w:val="Hyperlink"/>
          </w:rPr>
          <w:t>http://stackoverflow.com/questions/15329218/android-opengles-2-0-texture-mapping-does-not-work</w:t>
        </w:r>
      </w:hyperlink>
    </w:p>
    <w:p w:rsidR="00B71271" w:rsidRDefault="00B71271">
      <w:hyperlink r:id="rId9" w:history="1">
        <w:r w:rsidRPr="007B471B">
          <w:rPr>
            <w:rStyle w:val="Hyperlink"/>
          </w:rPr>
          <w:t>http://stackoverflow.com/questions/20855950/opengl-2-0-es-android-draw-rectangle</w:t>
        </w:r>
      </w:hyperlink>
    </w:p>
    <w:p w:rsidR="00B71271" w:rsidRDefault="00B71271"/>
    <w:p w:rsidR="008A6C8A" w:rsidRDefault="008A6C8A">
      <w:r>
        <w:t>OpenGL ES</w:t>
      </w:r>
      <w:bookmarkStart w:id="0" w:name="_GoBack"/>
      <w:bookmarkEnd w:id="0"/>
    </w:p>
    <w:p w:rsidR="008A6C8A" w:rsidRDefault="008A6C8A">
      <w:r>
        <w:lastRenderedPageBreak/>
        <w:t xml:space="preserve">When I was doing </w:t>
      </w:r>
      <w:proofErr w:type="spellStart"/>
      <w:r>
        <w:t>openGL</w:t>
      </w:r>
      <w:proofErr w:type="spellEnd"/>
      <w:r>
        <w:t xml:space="preserve"> ES I used a lot of online resources that were mostly tutorials or walkthroughs. A lot of the time I had problems getting them to work because the turned out to be the wrong version or something like that. Some of the sites I remember using that helped include.</w:t>
      </w:r>
    </w:p>
    <w:p w:rsidR="008A6C8A" w:rsidRDefault="008A6C8A">
      <w:pPr>
        <w:rPr>
          <w:rStyle w:val="HTMLCite"/>
        </w:rPr>
      </w:pPr>
      <w:hyperlink r:id="rId10" w:history="1">
        <w:r w:rsidRPr="007B471B">
          <w:rPr>
            <w:rStyle w:val="Hyperlink"/>
          </w:rPr>
          <w:t>http://developer.android.com/guide/topics/graphics/opengl.html</w:t>
        </w:r>
      </w:hyperlink>
    </w:p>
    <w:p w:rsidR="00465B06" w:rsidRDefault="00465B06">
      <w:pPr>
        <w:rPr>
          <w:rStyle w:val="HTMLCite"/>
        </w:rPr>
      </w:pPr>
      <w:hyperlink r:id="rId11" w:history="1">
        <w:r w:rsidRPr="007B471B">
          <w:rPr>
            <w:rStyle w:val="Hyperlink"/>
          </w:rPr>
          <w:t>http://www.learnopengles.com/android-lesson-one-getting-started/</w:t>
        </w:r>
      </w:hyperlink>
    </w:p>
    <w:p w:rsidR="00B71271" w:rsidRDefault="008A6C8A">
      <w:hyperlink r:id="rId12" w:history="1">
        <w:r w:rsidRPr="007B471B">
          <w:rPr>
            <w:rStyle w:val="Hyperlink"/>
          </w:rPr>
          <w:t>http://www.jayway.com/2013/05/09/opengl-es-2-0-tutorial-for-android-part-i-getting-started/</w:t>
        </w:r>
      </w:hyperlink>
    </w:p>
    <w:p w:rsidR="008A6C8A" w:rsidRDefault="008A6C8A"/>
    <w:p w:rsidR="00AF102E" w:rsidRDefault="00AF102E">
      <w:r>
        <w:t>Tomas Gull</w:t>
      </w:r>
    </w:p>
    <w:p w:rsidR="00AF102E" w:rsidRDefault="00AF102E">
      <w:r>
        <w:t xml:space="preserve">Since he is taking the android application class he turned out to be a big help when trying something new or while debugging. He also pointed out several </w:t>
      </w:r>
      <w:r w:rsidR="00B71271">
        <w:t>on</w:t>
      </w:r>
      <w:r>
        <w:t>line resources on line for me that have been very helpful.</w:t>
      </w:r>
    </w:p>
    <w:p w:rsidR="00AF102E" w:rsidRDefault="00AF102E"/>
    <w:sectPr w:rsidR="00AF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2E"/>
    <w:rsid w:val="00465B06"/>
    <w:rsid w:val="008A6C8A"/>
    <w:rsid w:val="00900840"/>
    <w:rsid w:val="00AF102E"/>
    <w:rsid w:val="00B71271"/>
    <w:rsid w:val="00E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C8A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A6C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C8A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A6C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5329218/android-opengles-2-0-texture-mapping-does-not-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4865244/android-using-findviewbyid-with-a-string-in-a-loop" TargetMode="External"/><Relationship Id="rId12" Type="http://schemas.openxmlformats.org/officeDocument/2006/relationships/hyperlink" Target="http://www.jayway.com/2013/05/09/opengl-es-2-0-tutorial-for-android-part-i-getting-starte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0680838/android-dynamic-layout" TargetMode="External"/><Relationship Id="rId11" Type="http://schemas.openxmlformats.org/officeDocument/2006/relationships/hyperlink" Target="http://www.learnopengles.com/android-lesson-one-getting-started/" TargetMode="External"/><Relationship Id="rId5" Type="http://schemas.openxmlformats.org/officeDocument/2006/relationships/hyperlink" Target="http://developer.android.com/" TargetMode="External"/><Relationship Id="rId10" Type="http://schemas.openxmlformats.org/officeDocument/2006/relationships/hyperlink" Target="http://developer.android.com/guide/topics/graphics/openg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0855950/opengl-2-0-es-android-draw-rectang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B68FDA6.dotm</Template>
  <TotalTime>46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Beilmann</dc:creator>
  <cp:lastModifiedBy>Eric Beilmann</cp:lastModifiedBy>
  <cp:revision>1</cp:revision>
  <dcterms:created xsi:type="dcterms:W3CDTF">2014-03-25T22:45:00Z</dcterms:created>
  <dcterms:modified xsi:type="dcterms:W3CDTF">2014-03-25T23:31:00Z</dcterms:modified>
</cp:coreProperties>
</file>