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6E4" w:rsidRDefault="007A621D">
      <w:r>
        <w:t xml:space="preserve">Eric </w:t>
      </w:r>
      <w:proofErr w:type="spellStart"/>
      <w:r>
        <w:t>Beilmann</w:t>
      </w:r>
      <w:proofErr w:type="spellEnd"/>
    </w:p>
    <w:p w:rsidR="007A621D" w:rsidRDefault="007A621D">
      <w:r>
        <w:t>2/7/2014</w:t>
      </w:r>
    </w:p>
    <w:p w:rsidR="007A621D" w:rsidRDefault="007A621D">
      <w:r>
        <w:t>CS 4600</w:t>
      </w:r>
    </w:p>
    <w:p w:rsidR="007A621D" w:rsidRDefault="007A621D" w:rsidP="007A621D">
      <w:pPr>
        <w:jc w:val="center"/>
      </w:pPr>
      <w:r>
        <w:t>Project Design</w:t>
      </w:r>
    </w:p>
    <w:p w:rsidR="007A621D" w:rsidRDefault="007A621D" w:rsidP="007A621D">
      <w:r>
        <w:t>Synopsis:</w:t>
      </w:r>
    </w:p>
    <w:p w:rsidR="00D00A70" w:rsidRDefault="00A86FF4" w:rsidP="007A621D">
      <w:r>
        <w:t xml:space="preserve">My project was initially intended to be an apple app game but due to software and some hardware issues I decided to switch to </w:t>
      </w:r>
      <w:r w:rsidR="007A621D">
        <w:t>an android app game.</w:t>
      </w:r>
      <w:r>
        <w:t xml:space="preserve"> My game will be a real time city builder type game that also has you interact with the building and individual people to do tasks to gain resources to continue building. There are a few similar games out there that I am familiar with but I plan to </w:t>
      </w:r>
      <w:r w:rsidR="003C35D6">
        <w:t>implement a lot of my own ideas.</w:t>
      </w:r>
      <w:r w:rsidR="00D00A70">
        <w:t xml:space="preserve"> Some of my ideas may not be feasible in the limited amount of time I have but I should still have enough time to put together the beginnings of a decent game</w:t>
      </w:r>
      <w:r w:rsidR="00E60C40">
        <w:t>.</w:t>
      </w:r>
    </w:p>
    <w:p w:rsidR="00A86FF4" w:rsidRDefault="00A86FF4" w:rsidP="007A621D">
      <w:r>
        <w:t>Hardware Overview:</w:t>
      </w:r>
    </w:p>
    <w:p w:rsidR="00F55BD7" w:rsidRDefault="00A86FF4" w:rsidP="007A621D">
      <w:r>
        <w:t xml:space="preserve"> </w:t>
      </w:r>
      <w:r w:rsidR="003C35D6">
        <w:t xml:space="preserve">Hardware was a concern at the beginning but things have worked out. At first I assumed I would be able to use the eclipse device emulators to run my application but for some reason they don’t support </w:t>
      </w:r>
      <w:proofErr w:type="spellStart"/>
      <w:r w:rsidR="003C35D6">
        <w:t>openGL</w:t>
      </w:r>
      <w:proofErr w:type="spellEnd"/>
      <w:r w:rsidR="003C35D6">
        <w:t xml:space="preserve"> ES which is practically a necessity for my application. I found out that it would still work on a physical device but that was an issue because I didn’t have one. That was later resolved when I found out that the department had a nexus 7 tablet I could borrow. The next issue was configuring ev</w:t>
      </w:r>
      <w:r w:rsidR="007C0755">
        <w:t>er</w:t>
      </w:r>
      <w:r w:rsidR="003C35D6">
        <w:t>ything on the computer and the tablet</w:t>
      </w:r>
      <w:r w:rsidR="007C0755">
        <w:t xml:space="preserve"> so they would work together which didn’t happen in windows. Apparently for windows you need to install the Google USB Driver for windows but you don’t need to install it on a </w:t>
      </w:r>
      <w:proofErr w:type="spellStart"/>
      <w:r w:rsidR="007C0755">
        <w:t>linux</w:t>
      </w:r>
      <w:proofErr w:type="spellEnd"/>
      <w:r w:rsidR="007C0755">
        <w:t xml:space="preserve"> or </w:t>
      </w:r>
      <w:r w:rsidR="004117FE">
        <w:t xml:space="preserve">an </w:t>
      </w:r>
      <w:r w:rsidR="007C0755">
        <w:t>apple computer. I don’t have either of those at home but the computers in the lab will work for me.</w:t>
      </w:r>
      <w:r w:rsidR="004117FE" w:rsidRPr="004117FE">
        <w:t xml:space="preserve"> </w:t>
      </w:r>
      <w:r w:rsidR="004117FE">
        <w:t xml:space="preserve">I have been using the apple machines but they are annoying so I will probably try making the switch to a </w:t>
      </w:r>
      <w:proofErr w:type="spellStart"/>
      <w:r w:rsidR="004117FE">
        <w:t>linux</w:t>
      </w:r>
      <w:proofErr w:type="spellEnd"/>
      <w:r w:rsidR="004117FE">
        <w:t xml:space="preserve"> machine.</w:t>
      </w:r>
      <w:r w:rsidR="00E60C40">
        <w:t xml:space="preserve"> </w:t>
      </w:r>
    </w:p>
    <w:p w:rsidR="00F55BD7" w:rsidRDefault="00F55BD7" w:rsidP="007A621D">
      <w:r>
        <w:t>Software Overview:</w:t>
      </w:r>
    </w:p>
    <w:p w:rsidR="00D00A70" w:rsidRDefault="007C0755" w:rsidP="007A621D">
      <w:r>
        <w:t xml:space="preserve">I have been working with the eclipse IDE and that seems to be working fine. </w:t>
      </w:r>
      <w:r w:rsidR="004117FE">
        <w:t xml:space="preserve">I am writing it in java and I am using the </w:t>
      </w:r>
      <w:proofErr w:type="spellStart"/>
      <w:r w:rsidR="004117FE">
        <w:t>openGL</w:t>
      </w:r>
      <w:proofErr w:type="spellEnd"/>
      <w:r w:rsidR="004117FE">
        <w:t xml:space="preserve"> ES library a lot. So far java doesn’t seem too different from </w:t>
      </w:r>
      <w:proofErr w:type="spellStart"/>
      <w:r w:rsidR="004117FE">
        <w:t>c++</w:t>
      </w:r>
      <w:proofErr w:type="spellEnd"/>
      <w:r w:rsidR="004117FE">
        <w:t>. I wish I could say the same thing about co</w:t>
      </w:r>
      <w:r w:rsidR="008F3F2C">
        <w:t xml:space="preserve">mparing </w:t>
      </w:r>
      <w:proofErr w:type="spellStart"/>
      <w:r w:rsidR="008F3F2C">
        <w:t>openGL</w:t>
      </w:r>
      <w:proofErr w:type="spellEnd"/>
      <w:r w:rsidR="008F3F2C">
        <w:t xml:space="preserve"> and </w:t>
      </w:r>
      <w:proofErr w:type="spellStart"/>
      <w:r w:rsidR="008F3F2C">
        <w:t>openGL</w:t>
      </w:r>
      <w:proofErr w:type="spellEnd"/>
      <w:r w:rsidR="008F3F2C">
        <w:t xml:space="preserve"> ES. OpenGL ES</w:t>
      </w:r>
      <w:r w:rsidR="004117FE">
        <w:t xml:space="preserve"> can be pretty confusing</w:t>
      </w:r>
      <w:r w:rsidR="008F3F2C">
        <w:t xml:space="preserve"> and seems to take a lot more code than </w:t>
      </w:r>
      <w:proofErr w:type="spellStart"/>
      <w:r w:rsidR="008F3F2C">
        <w:t>openGL</w:t>
      </w:r>
      <w:proofErr w:type="spellEnd"/>
      <w:r w:rsidR="008F3F2C">
        <w:t xml:space="preserve"> to do the same thing.</w:t>
      </w:r>
      <w:r w:rsidR="004117FE">
        <w:t xml:space="preserve">  </w:t>
      </w:r>
    </w:p>
    <w:p w:rsidR="00F55BD7" w:rsidRDefault="00F55BD7" w:rsidP="007A621D">
      <w:r>
        <w:t>Cost Breakdown:</w:t>
      </w:r>
    </w:p>
    <w:p w:rsidR="00F55BD7" w:rsidRDefault="008F3F2C" w:rsidP="007A621D">
      <w:r>
        <w:t>Fortunately the cost is non-existent so far.  Since I have access to the computer lab and I am borrowing the tablet my main hardware and software needs are being met. I don’t like the idea of carrying around a table with no screen protector so I will probably buy a case or screen cover for it but that shouldn’</w:t>
      </w:r>
      <w:r w:rsidR="00D00A70">
        <w:t>t cost much.</w:t>
      </w:r>
    </w:p>
    <w:p w:rsidR="00E60C40" w:rsidRDefault="00E60C40" w:rsidP="007A621D">
      <w:bookmarkStart w:id="0" w:name="_GoBack"/>
      <w:bookmarkEnd w:id="0"/>
    </w:p>
    <w:p w:rsidR="00F55BD7" w:rsidRDefault="00F55BD7" w:rsidP="007A621D">
      <w:r>
        <w:lastRenderedPageBreak/>
        <w:t>Final Overview:</w:t>
      </w:r>
    </w:p>
    <w:p w:rsidR="00F55BD7" w:rsidRDefault="00F55BD7" w:rsidP="007A621D">
      <w:r>
        <w:t xml:space="preserve">I figured a project like this would be very beneficial to someone who is going to be working in the field as a programmer. Application development is very big and there are a lot of companies that do only that. Java is also a very widely used programming language in the industry </w:t>
      </w:r>
      <w:r w:rsidR="003C35D6">
        <w:t xml:space="preserve">and knowing it would be huge advantage when I am out there searching for a job. </w:t>
      </w:r>
      <w:r>
        <w:t xml:space="preserve">  </w:t>
      </w:r>
    </w:p>
    <w:sectPr w:rsidR="00F5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1D"/>
    <w:rsid w:val="003C35D6"/>
    <w:rsid w:val="004117FE"/>
    <w:rsid w:val="007A621D"/>
    <w:rsid w:val="007C0755"/>
    <w:rsid w:val="008F3F2C"/>
    <w:rsid w:val="00A86FF4"/>
    <w:rsid w:val="00BD16E4"/>
    <w:rsid w:val="00D00A70"/>
    <w:rsid w:val="00E60C40"/>
    <w:rsid w:val="00F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32287FF3.dotm</Template>
  <TotalTime>82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2</cp:revision>
  <dcterms:created xsi:type="dcterms:W3CDTF">2014-02-07T19:41:00Z</dcterms:created>
  <dcterms:modified xsi:type="dcterms:W3CDTF">2014-02-07T23:01:00Z</dcterms:modified>
</cp:coreProperties>
</file>