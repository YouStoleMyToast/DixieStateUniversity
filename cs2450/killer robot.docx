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AEA" w:rsidRDefault="00674AEA" w:rsidP="00674AEA">
      <w:r>
        <w:t xml:space="preserve">Eric </w:t>
      </w:r>
      <w:proofErr w:type="spellStart"/>
      <w:r>
        <w:t>Beilmann</w:t>
      </w:r>
      <w:proofErr w:type="spellEnd"/>
    </w:p>
    <w:p w:rsidR="00674AEA" w:rsidRDefault="00674AEA" w:rsidP="00674AEA">
      <w:r>
        <w:t>CS 2450</w:t>
      </w:r>
      <w:bookmarkStart w:id="0" w:name="_GoBack"/>
      <w:bookmarkEnd w:id="0"/>
    </w:p>
    <w:p w:rsidR="00674AEA" w:rsidRDefault="00A20587" w:rsidP="00674AEA">
      <w:pPr>
        <w:jc w:val="center"/>
      </w:pPr>
      <w:r>
        <w:t>Ten things done wrong to make killer robot</w:t>
      </w:r>
    </w:p>
    <w:p w:rsidR="002E1EAF" w:rsidRDefault="002E1EAF" w:rsidP="00BC182D">
      <w:pPr>
        <w:jc w:val="center"/>
      </w:pPr>
    </w:p>
    <w:p w:rsidR="00BC182D" w:rsidRDefault="00BC182D" w:rsidP="00BC182D">
      <w:pPr>
        <w:pStyle w:val="ListParagraph"/>
        <w:numPr>
          <w:ilvl w:val="0"/>
          <w:numId w:val="1"/>
        </w:numPr>
      </w:pPr>
      <w:r>
        <w:t xml:space="preserve">Bad communication </w:t>
      </w:r>
      <w:r>
        <w:t xml:space="preserve">- </w:t>
      </w:r>
      <w:r>
        <w:t xml:space="preserve">between the robotics division chief and </w:t>
      </w:r>
      <w:r>
        <w:t>project manager,</w:t>
      </w:r>
      <w:r>
        <w:t xml:space="preserve"> this caused future problems</w:t>
      </w:r>
      <w:r>
        <w:t xml:space="preserve"> like problems 2 and 3. </w:t>
      </w:r>
      <w:r w:rsidR="009C4A21">
        <w:t>–</w:t>
      </w:r>
      <w:r>
        <w:t xml:space="preserve"> </w:t>
      </w:r>
      <w:r w:rsidR="009C4A21">
        <w:t>Some of the programmers were not very approachable about errors.</w:t>
      </w:r>
    </w:p>
    <w:p w:rsidR="002E1EAF" w:rsidRDefault="002E1EAF" w:rsidP="002E1EAF">
      <w:pPr>
        <w:pStyle w:val="ListParagraph"/>
      </w:pPr>
    </w:p>
    <w:p w:rsidR="002E1EAF" w:rsidRDefault="00A20587" w:rsidP="002E1EAF">
      <w:pPr>
        <w:pStyle w:val="ListParagraph"/>
        <w:numPr>
          <w:ilvl w:val="0"/>
          <w:numId w:val="1"/>
        </w:numPr>
      </w:pPr>
      <w:r w:rsidRPr="00A20587">
        <w:t>Developers of the robot worked under enormous stress</w:t>
      </w:r>
      <w:r w:rsidRPr="00BC182D">
        <w:rPr>
          <w:b/>
        </w:rPr>
        <w:t xml:space="preserve"> - </w:t>
      </w:r>
      <w:r>
        <w:t>The pressure caused everyone to cut corners.</w:t>
      </w:r>
    </w:p>
    <w:p w:rsidR="002E1EAF" w:rsidRPr="00BC182D" w:rsidRDefault="002E1EAF" w:rsidP="002E1EAF"/>
    <w:p w:rsidR="00A20587" w:rsidRDefault="00A20587" w:rsidP="00BC182D">
      <w:pPr>
        <w:pStyle w:val="ListParagraph"/>
        <w:numPr>
          <w:ilvl w:val="0"/>
          <w:numId w:val="1"/>
        </w:numPr>
      </w:pPr>
      <w:r>
        <w:t>A lot more programmers were suddenly added to the project – The new programmers were not fully integrated even 6 months after being added to the project. Most didn’t know anything about robots and a lot of time was spent teaching them.</w:t>
      </w:r>
    </w:p>
    <w:p w:rsidR="009C4A21" w:rsidRDefault="009C4A21" w:rsidP="009C4A21">
      <w:pPr>
        <w:pStyle w:val="ListParagraph"/>
      </w:pPr>
    </w:p>
    <w:p w:rsidR="009C4A21" w:rsidRDefault="009C4A21" w:rsidP="00BC182D">
      <w:pPr>
        <w:pStyle w:val="ListParagraph"/>
        <w:numPr>
          <w:ilvl w:val="0"/>
          <w:numId w:val="1"/>
        </w:numPr>
      </w:pPr>
      <w:r>
        <w:t xml:space="preserve">Lax quality control </w:t>
      </w:r>
      <w:r w:rsidR="00674AEA">
        <w:t>standards -</w:t>
      </w:r>
      <w:r w:rsidR="00E77718">
        <w:t xml:space="preserve"> the robot did not meet the stated requirements</w:t>
      </w:r>
      <w:r w:rsidR="00674AEA">
        <w:t xml:space="preserve"> especially the requirement of being safe.</w:t>
      </w:r>
    </w:p>
    <w:p w:rsidR="00BC182D" w:rsidRDefault="00BC182D" w:rsidP="00BC182D">
      <w:pPr>
        <w:pStyle w:val="ListParagraph"/>
      </w:pPr>
    </w:p>
    <w:p w:rsidR="00BC182D" w:rsidRDefault="00E77718" w:rsidP="00BC182D">
      <w:pPr>
        <w:pStyle w:val="ListParagraph"/>
        <w:numPr>
          <w:ilvl w:val="0"/>
          <w:numId w:val="1"/>
        </w:numPr>
      </w:pPr>
      <w:r>
        <w:t>No emergency shut down</w:t>
      </w:r>
      <w:r w:rsidR="008F39AA">
        <w:t xml:space="preserve"> – the system they had made you go through 6 different sub menus.</w:t>
      </w:r>
    </w:p>
    <w:p w:rsidR="00E77718" w:rsidRDefault="00E77718" w:rsidP="00E77718">
      <w:pPr>
        <w:pStyle w:val="ListParagraph"/>
      </w:pPr>
    </w:p>
    <w:p w:rsidR="00E77718" w:rsidRDefault="00E77718" w:rsidP="00BC182D">
      <w:pPr>
        <w:pStyle w:val="ListParagraph"/>
        <w:numPr>
          <w:ilvl w:val="0"/>
          <w:numId w:val="1"/>
        </w:numPr>
      </w:pPr>
      <w:r>
        <w:t>There wasn’t enough training</w:t>
      </w:r>
      <w:r w:rsidR="000C6C30">
        <w:t>-only 8 hours out of the agreed 40 hours of training was given.</w:t>
      </w:r>
    </w:p>
    <w:p w:rsidR="00E77718" w:rsidRDefault="00E77718" w:rsidP="00E77718">
      <w:pPr>
        <w:pStyle w:val="ListParagraph"/>
      </w:pPr>
    </w:p>
    <w:p w:rsidR="00146699" w:rsidRDefault="00E77718" w:rsidP="00146699">
      <w:pPr>
        <w:pStyle w:val="ListParagraph"/>
        <w:numPr>
          <w:ilvl w:val="0"/>
          <w:numId w:val="1"/>
        </w:numPr>
      </w:pPr>
      <w:r>
        <w:t xml:space="preserve">They didn’t follow </w:t>
      </w:r>
      <w:proofErr w:type="spellStart"/>
      <w:r>
        <w:t>Shneiderman’</w:t>
      </w:r>
      <w:r w:rsidR="00146699">
        <w:t>s</w:t>
      </w:r>
      <w:proofErr w:type="spellEnd"/>
      <w:r w:rsidR="00146699">
        <w:t xml:space="preserve"> eight golden </w:t>
      </w:r>
      <w:r w:rsidR="008F39AA">
        <w:t>rules</w:t>
      </w:r>
      <w:r w:rsidR="00146699">
        <w:t>.</w:t>
      </w:r>
    </w:p>
    <w:p w:rsidR="00146699" w:rsidRDefault="00146699" w:rsidP="00146699">
      <w:pPr>
        <w:pStyle w:val="ListParagraph"/>
      </w:pPr>
      <w:r>
        <w:t>–</w:t>
      </w:r>
      <w:r w:rsidR="00E77718">
        <w:t xml:space="preserve"> </w:t>
      </w:r>
      <w:r>
        <w:t>Use of color and interface was unprofessional and inconsistent which promoted eye strain. Error messages would appear in different colors and with different sound effects.</w:t>
      </w:r>
    </w:p>
    <w:p w:rsidR="00146699" w:rsidRDefault="00146699" w:rsidP="00146699">
      <w:pPr>
        <w:pStyle w:val="ListParagraph"/>
      </w:pPr>
      <w:r>
        <w:t xml:space="preserve">– Poor input system - one keyboard embedded into the machine that was not maneuverable to be more easily used by the operator </w:t>
      </w:r>
    </w:p>
    <w:p w:rsidR="00E77718" w:rsidRDefault="00146699" w:rsidP="00146699">
      <w:pPr>
        <w:pStyle w:val="ListParagraph"/>
      </w:pPr>
      <w:r>
        <w:t>-Poorly designed menus – too large main menu and too large submenus as well</w:t>
      </w:r>
    </w:p>
    <w:p w:rsidR="00146699" w:rsidRDefault="00146699" w:rsidP="00146699">
      <w:pPr>
        <w:pStyle w:val="ListParagraph"/>
      </w:pPr>
      <w:r>
        <w:t>-Bad feedback – the u</w:t>
      </w:r>
      <w:r w:rsidR="008F39AA">
        <w:t>ser was not informed when a task was completed</w:t>
      </w:r>
    </w:p>
    <w:p w:rsidR="008F39AA" w:rsidRDefault="008F39AA" w:rsidP="00146699">
      <w:pPr>
        <w:pStyle w:val="ListParagraph"/>
      </w:pPr>
      <w:r>
        <w:t xml:space="preserve">-Poor error handling </w:t>
      </w:r>
    </w:p>
    <w:p w:rsidR="008F39AA" w:rsidRDefault="008F39AA" w:rsidP="00146699">
      <w:pPr>
        <w:pStyle w:val="ListParagraph"/>
      </w:pPr>
      <w:r>
        <w:t>-It took too much effort to reverse any action</w:t>
      </w:r>
    </w:p>
    <w:p w:rsidR="008F39AA" w:rsidRDefault="008F39AA" w:rsidP="00146699">
      <w:pPr>
        <w:pStyle w:val="ListParagraph"/>
      </w:pPr>
    </w:p>
    <w:p w:rsidR="008F39AA" w:rsidRDefault="008F39AA" w:rsidP="008F39AA">
      <w:pPr>
        <w:pStyle w:val="ListParagraph"/>
        <w:numPr>
          <w:ilvl w:val="0"/>
          <w:numId w:val="1"/>
        </w:numPr>
      </w:pPr>
      <w:r>
        <w:t>Unclear error message text ,  no sound alerted the user of the error, the error message was green(usually seen as a good thing)</w:t>
      </w:r>
    </w:p>
    <w:p w:rsidR="000C6C30" w:rsidRDefault="000C6C30" w:rsidP="000C6C30">
      <w:pPr>
        <w:pStyle w:val="ListParagraph"/>
      </w:pPr>
    </w:p>
    <w:p w:rsidR="000C6C30" w:rsidRDefault="00482D41" w:rsidP="008F39AA">
      <w:pPr>
        <w:pStyle w:val="ListParagraph"/>
        <w:numPr>
          <w:ilvl w:val="0"/>
          <w:numId w:val="1"/>
        </w:numPr>
      </w:pPr>
      <w:r>
        <w:t xml:space="preserve">Testing – the bad code was implemented after the testing was finished – this </w:t>
      </w:r>
      <w:r w:rsidR="00674AEA">
        <w:t>could be</w:t>
      </w:r>
      <w:r>
        <w:t xml:space="preserve"> caused by either bad or deliberately fake testing practices or poor version control.</w:t>
      </w:r>
      <w:r w:rsidR="00674AEA">
        <w:t xml:space="preserve"> It turned out to be the result of deliberately fake tests.</w:t>
      </w:r>
    </w:p>
    <w:p w:rsidR="002E1EAF" w:rsidRDefault="002E1EAF" w:rsidP="002E1EAF">
      <w:pPr>
        <w:pStyle w:val="ListParagraph"/>
      </w:pPr>
    </w:p>
    <w:p w:rsidR="002E1EAF" w:rsidRPr="00A20587" w:rsidRDefault="006E10B6" w:rsidP="008F39AA">
      <w:pPr>
        <w:pStyle w:val="ListParagraph"/>
        <w:numPr>
          <w:ilvl w:val="0"/>
          <w:numId w:val="1"/>
        </w:numPr>
      </w:pPr>
      <w:r>
        <w:t>Ethics – programmers taking another’s code as their own and faking the tests.</w:t>
      </w:r>
    </w:p>
    <w:p w:rsidR="00A20587" w:rsidRDefault="00A20587"/>
    <w:sectPr w:rsidR="00A205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0220FD"/>
    <w:multiLevelType w:val="hybridMultilevel"/>
    <w:tmpl w:val="588A2F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9432DA"/>
    <w:multiLevelType w:val="hybridMultilevel"/>
    <w:tmpl w:val="B3787A0C"/>
    <w:lvl w:ilvl="0" w:tplc="DDB03BBA">
      <w:start w:val="3"/>
      <w:numFmt w:val="bullet"/>
      <w:lvlText w:val="-"/>
      <w:lvlJc w:val="left"/>
      <w:pPr>
        <w:ind w:left="112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587"/>
    <w:rsid w:val="00071B1B"/>
    <w:rsid w:val="000C6C30"/>
    <w:rsid w:val="00146699"/>
    <w:rsid w:val="002E1EAF"/>
    <w:rsid w:val="00482D41"/>
    <w:rsid w:val="005472D2"/>
    <w:rsid w:val="00674AEA"/>
    <w:rsid w:val="006E10B6"/>
    <w:rsid w:val="008F39AA"/>
    <w:rsid w:val="009C4A21"/>
    <w:rsid w:val="00A20587"/>
    <w:rsid w:val="00BC182D"/>
    <w:rsid w:val="00E77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8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8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BE68A8B0.dotm</Template>
  <TotalTime>126</TotalTime>
  <Pages>2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Beilmann</dc:creator>
  <cp:lastModifiedBy>Eric Beilmann</cp:lastModifiedBy>
  <cp:revision>1</cp:revision>
  <dcterms:created xsi:type="dcterms:W3CDTF">2013-01-29T23:54:00Z</dcterms:created>
  <dcterms:modified xsi:type="dcterms:W3CDTF">2013-01-30T02:00:00Z</dcterms:modified>
</cp:coreProperties>
</file>