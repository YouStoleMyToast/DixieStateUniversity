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0A" w:rsidRDefault="0020788A" w:rsidP="0020788A">
      <w:pPr>
        <w:spacing w:after="0" w:line="240" w:lineRule="auto"/>
      </w:pPr>
      <w:r>
        <w:t>Design lab</w:t>
      </w:r>
      <w:r w:rsidR="00F263BE">
        <w:t xml:space="preserve"> </w:t>
      </w:r>
      <w:bookmarkStart w:id="0" w:name="_GoBack"/>
      <w:bookmarkEnd w:id="0"/>
      <w:r>
        <w:t>1 response</w:t>
      </w:r>
    </w:p>
    <w:p w:rsidR="0020788A" w:rsidRDefault="00A61689" w:rsidP="0020788A">
      <w:pPr>
        <w:spacing w:after="0" w:line="240" w:lineRule="auto"/>
      </w:pPr>
      <w:r>
        <w:t xml:space="preserve"> </w:t>
      </w:r>
    </w:p>
    <w:p w:rsidR="00A61689" w:rsidRDefault="0020788A" w:rsidP="0020788A">
      <w:pPr>
        <w:spacing w:after="0" w:line="240" w:lineRule="auto"/>
      </w:pPr>
      <w:r>
        <w:t xml:space="preserve">General comments: </w:t>
      </w:r>
    </w:p>
    <w:p w:rsidR="00E24318" w:rsidRDefault="00A61689" w:rsidP="0020788A">
      <w:pPr>
        <w:spacing w:after="0" w:line="240" w:lineRule="auto"/>
      </w:pPr>
      <w:r>
        <w:t>D</w:t>
      </w:r>
      <w:r w:rsidR="0020788A">
        <w:t>on’t make data sets to complex/long</w:t>
      </w:r>
    </w:p>
    <w:p w:rsidR="00A61689" w:rsidRDefault="00A61689" w:rsidP="0020788A">
      <w:pPr>
        <w:spacing w:after="0" w:line="240" w:lineRule="auto"/>
      </w:pPr>
      <w:r>
        <w:t>To find out info you can work the job for a little time</w:t>
      </w:r>
      <w:r w:rsidR="00E24318">
        <w:t xml:space="preserve"> o</w:t>
      </w:r>
      <w:r>
        <w:t>r</w:t>
      </w:r>
    </w:p>
    <w:p w:rsidR="00E24318" w:rsidRDefault="00A61689" w:rsidP="00E24318">
      <w:pPr>
        <w:spacing w:after="0" w:line="240" w:lineRule="auto"/>
        <w:ind w:firstLine="720"/>
      </w:pPr>
      <w:r>
        <w:t>Follow the forms (when a car is sold what form is filled out and what data</w:t>
      </w:r>
      <w:r w:rsidR="00E24318">
        <w:t xml:space="preserve"> is filled in)</w:t>
      </w:r>
    </w:p>
    <w:p w:rsidR="00E24318" w:rsidRDefault="00E24318" w:rsidP="0020788A">
      <w:pPr>
        <w:spacing w:after="0" w:line="240" w:lineRule="auto"/>
      </w:pPr>
      <w:r>
        <w:t>Primary key can determine other things</w:t>
      </w:r>
    </w:p>
    <w:p w:rsidR="0020788A" w:rsidRDefault="0020788A" w:rsidP="0020788A">
      <w:pPr>
        <w:spacing w:after="0" w:line="240" w:lineRule="auto"/>
      </w:pPr>
    </w:p>
    <w:p w:rsidR="0020788A" w:rsidRPr="00A61689" w:rsidRDefault="0020788A" w:rsidP="0020788A">
      <w:pPr>
        <w:spacing w:after="0" w:line="240" w:lineRule="auto"/>
      </w:pPr>
      <w:r w:rsidRPr="0020788A">
        <w:rPr>
          <w:b/>
        </w:rPr>
        <w:t>Inventory Table</w:t>
      </w:r>
    </w:p>
    <w:p w:rsidR="00A61689" w:rsidRPr="00A61689" w:rsidRDefault="00A61689" w:rsidP="0020788A">
      <w:pPr>
        <w:spacing w:after="0" w:line="240" w:lineRule="auto"/>
        <w:rPr>
          <w:u w:val="single"/>
        </w:rPr>
      </w:pPr>
      <w:r w:rsidRPr="00A61689">
        <w:rPr>
          <w:u w:val="single"/>
        </w:rPr>
        <w:t>VIN</w:t>
      </w:r>
      <w:r w:rsidR="00E24318" w:rsidRPr="00E24318">
        <w:t>,</w:t>
      </w:r>
      <w:r w:rsidR="00E24318">
        <w:t xml:space="preserve"> </w:t>
      </w:r>
      <w:r w:rsidR="00E24318" w:rsidRPr="00E24318">
        <w:t>C,</w:t>
      </w:r>
      <w:r w:rsidR="00E24318">
        <w:t xml:space="preserve"> </w:t>
      </w:r>
      <w:r w:rsidR="00E24318" w:rsidRPr="00E24318">
        <w:t>17</w:t>
      </w:r>
    </w:p>
    <w:p w:rsidR="0020788A" w:rsidRDefault="0020788A" w:rsidP="0020788A">
      <w:pPr>
        <w:spacing w:after="0" w:line="240" w:lineRule="auto"/>
      </w:pPr>
      <w:proofErr w:type="gramStart"/>
      <w:r>
        <w:t>Make</w:t>
      </w:r>
      <w:r>
        <w:t>(</w:t>
      </w:r>
      <w:proofErr w:type="gramEnd"/>
      <w:r>
        <w:t>teacher recommends drop down box)</w:t>
      </w:r>
      <w:r w:rsidR="00E24318">
        <w:t>, V, 30</w:t>
      </w:r>
    </w:p>
    <w:p w:rsidR="0020788A" w:rsidRDefault="0020788A" w:rsidP="0020788A">
      <w:pPr>
        <w:spacing w:after="0" w:line="240" w:lineRule="auto"/>
      </w:pPr>
      <w:proofErr w:type="gramStart"/>
      <w:r>
        <w:t>Model</w:t>
      </w:r>
      <w:r>
        <w:t>(</w:t>
      </w:r>
      <w:proofErr w:type="gramEnd"/>
      <w:r>
        <w:t>teacher recommends drop down box)</w:t>
      </w:r>
      <w:r w:rsidR="00E24318" w:rsidRPr="00E24318">
        <w:t xml:space="preserve"> </w:t>
      </w:r>
      <w:r w:rsidR="00E24318">
        <w:t>, V, 30</w:t>
      </w:r>
    </w:p>
    <w:p w:rsidR="00A61689" w:rsidRDefault="00A61689" w:rsidP="0020788A">
      <w:pPr>
        <w:spacing w:after="0" w:line="240" w:lineRule="auto"/>
      </w:pPr>
      <w:r>
        <w:t>Year</w:t>
      </w:r>
      <w:r w:rsidR="00E24318">
        <w:t>, N</w:t>
      </w:r>
      <w:proofErr w:type="gramStart"/>
      <w:r w:rsidR="00E24318">
        <w:t>,  4</w:t>
      </w:r>
      <w:proofErr w:type="gramEnd"/>
    </w:p>
    <w:p w:rsidR="0020788A" w:rsidRDefault="0020788A" w:rsidP="0020788A">
      <w:pPr>
        <w:spacing w:after="0" w:line="240" w:lineRule="auto"/>
      </w:pPr>
      <w:proofErr w:type="gramStart"/>
      <w:r>
        <w:t>Cost</w:t>
      </w:r>
      <w:r w:rsidR="00A61689">
        <w:t>(</w:t>
      </w:r>
      <w:proofErr w:type="spellStart"/>
      <w:proofErr w:type="gramEnd"/>
      <w:r w:rsidR="00A61689">
        <w:t>Init</w:t>
      </w:r>
      <w:proofErr w:type="spellEnd"/>
      <w:r w:rsidR="00A61689">
        <w:t>)</w:t>
      </w:r>
      <w:r w:rsidR="00E24318">
        <w:t>, N, 10, 2</w:t>
      </w:r>
    </w:p>
    <w:p w:rsidR="0020788A" w:rsidRDefault="0020788A" w:rsidP="0020788A">
      <w:pPr>
        <w:spacing w:after="0" w:line="240" w:lineRule="auto"/>
      </w:pPr>
      <w:r>
        <w:t>Retail</w:t>
      </w:r>
      <w:r w:rsidR="00E24318">
        <w:t>, N, 10, 2</w:t>
      </w:r>
    </w:p>
    <w:p w:rsidR="0020788A" w:rsidRDefault="0020788A" w:rsidP="0020788A">
      <w:pPr>
        <w:spacing w:after="0" w:line="240" w:lineRule="auto"/>
      </w:pPr>
      <w:r>
        <w:t>Color</w:t>
      </w:r>
      <w:r w:rsidR="00E24318">
        <w:t>, V, 30</w:t>
      </w:r>
    </w:p>
    <w:p w:rsidR="0020788A" w:rsidRDefault="0020788A" w:rsidP="0020788A">
      <w:pPr>
        <w:spacing w:after="0" w:line="240" w:lineRule="auto"/>
      </w:pPr>
      <w:proofErr w:type="gramStart"/>
      <w:r>
        <w:t>Style(</w:t>
      </w:r>
      <w:proofErr w:type="gramEnd"/>
      <w:r>
        <w:t>teacher recommends drop down box)</w:t>
      </w:r>
      <w:r w:rsidR="00E24318" w:rsidRPr="00E24318">
        <w:t xml:space="preserve"> </w:t>
      </w:r>
      <w:r w:rsidR="00E24318">
        <w:t>, V, 30</w:t>
      </w:r>
    </w:p>
    <w:p w:rsidR="0020788A" w:rsidRDefault="0020788A" w:rsidP="0020788A">
      <w:pPr>
        <w:spacing w:after="0" w:line="240" w:lineRule="auto"/>
      </w:pPr>
      <w:r>
        <w:t>Status</w:t>
      </w:r>
      <w:r w:rsidR="00E24318">
        <w:t>, C, 1</w:t>
      </w:r>
    </w:p>
    <w:p w:rsidR="0020788A" w:rsidRDefault="0020788A" w:rsidP="0020788A">
      <w:pPr>
        <w:spacing w:after="0" w:line="240" w:lineRule="auto"/>
      </w:pPr>
      <w:r>
        <w:t>Customer</w:t>
      </w:r>
      <w:r w:rsidR="00E24318">
        <w:t>, C, 7</w:t>
      </w:r>
      <w:r w:rsidR="00BC644A">
        <w:t>-&gt;</w:t>
      </w:r>
      <w:proofErr w:type="spellStart"/>
      <w:r w:rsidR="00BC644A">
        <w:t>customer.CID</w:t>
      </w:r>
      <w:proofErr w:type="spellEnd"/>
    </w:p>
    <w:p w:rsidR="0020788A" w:rsidRDefault="0020788A" w:rsidP="0020788A">
      <w:pPr>
        <w:spacing w:after="0" w:line="240" w:lineRule="auto"/>
      </w:pPr>
    </w:p>
    <w:p w:rsidR="0020788A" w:rsidRDefault="0020788A" w:rsidP="0020788A">
      <w:pPr>
        <w:spacing w:after="0" w:line="240" w:lineRule="auto"/>
      </w:pPr>
      <w:r>
        <w:rPr>
          <w:b/>
        </w:rPr>
        <w:t>Customer Table</w:t>
      </w:r>
    </w:p>
    <w:p w:rsidR="0020788A" w:rsidRPr="00E24318" w:rsidRDefault="0020788A" w:rsidP="0020788A">
      <w:pPr>
        <w:spacing w:after="0" w:line="240" w:lineRule="auto"/>
      </w:pPr>
      <w:r w:rsidRPr="00E24318">
        <w:rPr>
          <w:u w:val="single"/>
        </w:rPr>
        <w:t>C</w:t>
      </w:r>
      <w:r w:rsidR="00E24318" w:rsidRPr="00E24318">
        <w:rPr>
          <w:u w:val="single"/>
        </w:rPr>
        <w:t>ID</w:t>
      </w:r>
      <w:r w:rsidR="00E24318" w:rsidRPr="00E24318">
        <w:t>, C, 7</w:t>
      </w:r>
    </w:p>
    <w:p w:rsidR="0020788A" w:rsidRDefault="0020788A" w:rsidP="0020788A">
      <w:pPr>
        <w:spacing w:after="0" w:line="240" w:lineRule="auto"/>
      </w:pPr>
      <w:r>
        <w:t>First</w:t>
      </w:r>
      <w:r w:rsidR="00E24318">
        <w:t>, V, 30</w:t>
      </w:r>
    </w:p>
    <w:p w:rsidR="0020788A" w:rsidRDefault="0020788A" w:rsidP="0020788A">
      <w:pPr>
        <w:spacing w:after="0" w:line="240" w:lineRule="auto"/>
      </w:pPr>
      <w:r>
        <w:t>Last</w:t>
      </w:r>
      <w:r w:rsidR="00E24318">
        <w:t>, V, 30</w:t>
      </w:r>
    </w:p>
    <w:p w:rsidR="0020788A" w:rsidRDefault="0020788A" w:rsidP="0020788A">
      <w:pPr>
        <w:spacing w:after="0" w:line="240" w:lineRule="auto"/>
      </w:pPr>
      <w:r>
        <w:t>Add1</w:t>
      </w:r>
      <w:r w:rsidR="00E24318">
        <w:t>, V, 30</w:t>
      </w:r>
    </w:p>
    <w:p w:rsidR="0020788A" w:rsidRDefault="0020788A" w:rsidP="0020788A">
      <w:pPr>
        <w:spacing w:after="0" w:line="240" w:lineRule="auto"/>
      </w:pPr>
      <w:r>
        <w:t>Add2</w:t>
      </w:r>
      <w:r w:rsidR="00E24318">
        <w:t>, V, 30</w:t>
      </w:r>
    </w:p>
    <w:p w:rsidR="0020788A" w:rsidRDefault="0020788A" w:rsidP="0020788A">
      <w:pPr>
        <w:spacing w:after="0" w:line="240" w:lineRule="auto"/>
      </w:pPr>
      <w:r>
        <w:t>City</w:t>
      </w:r>
      <w:r w:rsidR="00E24318">
        <w:t>, V, 30</w:t>
      </w:r>
    </w:p>
    <w:p w:rsidR="0020788A" w:rsidRDefault="0020788A" w:rsidP="0020788A">
      <w:pPr>
        <w:spacing w:after="0" w:line="240" w:lineRule="auto"/>
      </w:pPr>
      <w:r>
        <w:t>State</w:t>
      </w:r>
      <w:r w:rsidR="00E24318">
        <w:t>, V, 2</w:t>
      </w:r>
    </w:p>
    <w:p w:rsidR="0020788A" w:rsidRDefault="0020788A" w:rsidP="0020788A">
      <w:pPr>
        <w:spacing w:after="0" w:line="240" w:lineRule="auto"/>
      </w:pPr>
      <w:r>
        <w:t>Zip</w:t>
      </w:r>
      <w:r w:rsidR="00E24318">
        <w:t>, V, 9</w:t>
      </w:r>
    </w:p>
    <w:p w:rsidR="0020788A" w:rsidRDefault="0020788A" w:rsidP="0020788A">
      <w:pPr>
        <w:spacing w:after="0" w:line="240" w:lineRule="auto"/>
      </w:pPr>
      <w:r>
        <w:t>Phone</w:t>
      </w:r>
      <w:r w:rsidR="00BC644A">
        <w:t>, V, 30</w:t>
      </w:r>
    </w:p>
    <w:p w:rsidR="0020788A" w:rsidRDefault="0020788A" w:rsidP="0020788A">
      <w:pPr>
        <w:spacing w:after="0" w:line="240" w:lineRule="auto"/>
      </w:pPr>
      <w:r>
        <w:t>Cell</w:t>
      </w:r>
      <w:r w:rsidR="00BC644A">
        <w:t>, V, 30</w:t>
      </w:r>
    </w:p>
    <w:p w:rsidR="0020788A" w:rsidRDefault="00A61689" w:rsidP="0020788A">
      <w:pPr>
        <w:spacing w:after="0" w:line="240" w:lineRule="auto"/>
      </w:pPr>
      <w:r>
        <w:t>E</w:t>
      </w:r>
      <w:r w:rsidR="0020788A">
        <w:t>mail</w:t>
      </w:r>
      <w:r w:rsidR="00BC644A">
        <w:t>, V, 30</w:t>
      </w:r>
    </w:p>
    <w:p w:rsidR="00A61689" w:rsidRDefault="00A61689" w:rsidP="0020788A">
      <w:pPr>
        <w:spacing w:after="0" w:line="240" w:lineRule="auto"/>
      </w:pPr>
    </w:p>
    <w:p w:rsidR="00A61689" w:rsidRDefault="00A61689" w:rsidP="0020788A">
      <w:pPr>
        <w:spacing w:after="0" w:line="240" w:lineRule="auto"/>
        <w:rPr>
          <w:b/>
        </w:rPr>
      </w:pPr>
      <w:r>
        <w:rPr>
          <w:b/>
        </w:rPr>
        <w:t>Repair Table</w:t>
      </w:r>
    </w:p>
    <w:p w:rsidR="00A61689" w:rsidRPr="00A61689" w:rsidRDefault="00A61689" w:rsidP="0020788A">
      <w:pPr>
        <w:spacing w:after="0" w:line="240" w:lineRule="auto"/>
        <w:rPr>
          <w:u w:val="single"/>
        </w:rPr>
      </w:pPr>
      <w:r w:rsidRPr="00A61689">
        <w:rPr>
          <w:u w:val="single"/>
        </w:rPr>
        <w:t>Repair order</w:t>
      </w:r>
      <w:r w:rsidR="00E24318" w:rsidRPr="00E24318">
        <w:t>, C, 7</w:t>
      </w:r>
    </w:p>
    <w:p w:rsidR="00A61689" w:rsidRDefault="00A61689" w:rsidP="0020788A">
      <w:pPr>
        <w:spacing w:after="0" w:line="240" w:lineRule="auto"/>
      </w:pPr>
      <w:r>
        <w:t>VIN</w:t>
      </w:r>
      <w:r w:rsidR="00BC644A" w:rsidRPr="00E24318">
        <w:t>, C, 7</w:t>
      </w:r>
      <w:r w:rsidR="00BC644A">
        <w:t>-&gt;</w:t>
      </w:r>
      <w:proofErr w:type="spellStart"/>
      <w:r w:rsidR="00BC644A">
        <w:t>inventory.vin</w:t>
      </w:r>
      <w:proofErr w:type="spellEnd"/>
    </w:p>
    <w:p w:rsidR="00A61689" w:rsidRDefault="00A61689" w:rsidP="0020788A">
      <w:pPr>
        <w:spacing w:after="0" w:line="240" w:lineRule="auto"/>
      </w:pPr>
      <w:r>
        <w:t>Date</w:t>
      </w:r>
      <w:r w:rsidR="00BC644A">
        <w:t>, D</w:t>
      </w:r>
    </w:p>
    <w:p w:rsidR="00A61689" w:rsidRDefault="00A61689" w:rsidP="0020788A">
      <w:pPr>
        <w:spacing w:after="0" w:line="240" w:lineRule="auto"/>
      </w:pPr>
      <w:r>
        <w:t>Category</w:t>
      </w:r>
      <w:r w:rsidR="00BC644A">
        <w:t>, C, 2</w:t>
      </w:r>
    </w:p>
    <w:p w:rsidR="00A61689" w:rsidRPr="00A61689" w:rsidRDefault="00A61689" w:rsidP="0020788A">
      <w:pPr>
        <w:spacing w:after="0" w:line="240" w:lineRule="auto"/>
      </w:pPr>
      <w:r>
        <w:t>Cost</w:t>
      </w:r>
      <w:r w:rsidR="00BC644A">
        <w:t>, N, 10, 2</w:t>
      </w:r>
    </w:p>
    <w:sectPr w:rsidR="00A61689" w:rsidRPr="00A6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8A"/>
    <w:rsid w:val="00071B1B"/>
    <w:rsid w:val="0020788A"/>
    <w:rsid w:val="005472D2"/>
    <w:rsid w:val="00A61689"/>
    <w:rsid w:val="00BC644A"/>
    <w:rsid w:val="00E24318"/>
    <w:rsid w:val="00F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7DA58F91.dotm</Template>
  <TotalTime>37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Beilmann</dc:creator>
  <cp:lastModifiedBy>Eric Beilmann</cp:lastModifiedBy>
  <cp:revision>2</cp:revision>
  <dcterms:created xsi:type="dcterms:W3CDTF">2013-01-25T20:14:00Z</dcterms:created>
  <dcterms:modified xsi:type="dcterms:W3CDTF">2013-01-25T20:51:00Z</dcterms:modified>
</cp:coreProperties>
</file>